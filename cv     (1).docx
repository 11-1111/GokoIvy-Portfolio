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80423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24DF82B" w14:textId="6756C18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4366B5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6C049F6" w14:textId="143B8460" w:rsidR="001B2ABD" w:rsidRPr="004A0D52" w:rsidRDefault="00C83168" w:rsidP="001B2ABD">
            <w:pPr>
              <w:pStyle w:val="Title"/>
              <w:rPr>
                <w:sz w:val="72"/>
                <w:szCs w:val="72"/>
              </w:rPr>
            </w:pPr>
            <w:r w:rsidRPr="004A0D52">
              <w:rPr>
                <w:sz w:val="72"/>
                <w:szCs w:val="72"/>
              </w:rPr>
              <w:t>goko ivy</w:t>
            </w:r>
            <w:r w:rsidR="004A0D52">
              <w:rPr>
                <w:sz w:val="72"/>
                <w:szCs w:val="72"/>
              </w:rPr>
              <w:t xml:space="preserve"> njeri</w:t>
            </w:r>
          </w:p>
          <w:p w14:paraId="69E2310A" w14:textId="5F0704A3" w:rsidR="001B2ABD" w:rsidRDefault="004A0D52" w:rsidP="001B2ABD">
            <w:pPr>
              <w:pStyle w:val="Subtitle"/>
            </w:pPr>
            <w:r w:rsidRPr="00BC79E8">
              <w:rPr>
                <w:spacing w:val="1"/>
                <w:w w:val="83"/>
              </w:rPr>
              <w:t xml:space="preserve">Curriculum </w:t>
            </w:r>
            <w:r w:rsidR="00BC79E8" w:rsidRPr="00BC79E8">
              <w:rPr>
                <w:spacing w:val="1"/>
                <w:w w:val="83"/>
              </w:rPr>
              <w:t>V</w:t>
            </w:r>
            <w:r w:rsidRPr="00BC79E8">
              <w:rPr>
                <w:spacing w:val="1"/>
                <w:w w:val="83"/>
              </w:rPr>
              <w:t>ita</w:t>
            </w:r>
            <w:r w:rsidRPr="00BC79E8">
              <w:rPr>
                <w:spacing w:val="2"/>
                <w:w w:val="83"/>
              </w:rPr>
              <w:t>e</w:t>
            </w:r>
          </w:p>
        </w:tc>
      </w:tr>
      <w:tr w:rsidR="001B2ABD" w14:paraId="1DBC2025" w14:textId="77777777" w:rsidTr="001B2ABD">
        <w:tc>
          <w:tcPr>
            <w:tcW w:w="3600" w:type="dxa"/>
          </w:tcPr>
          <w:p w14:paraId="447851C7" w14:textId="34ACED87" w:rsidR="001B2ABD" w:rsidRDefault="00C83168" w:rsidP="00036450">
            <w:pPr>
              <w:pStyle w:val="Heading3"/>
            </w:pPr>
            <w:r>
              <w:lastRenderedPageBreak/>
              <w:t>summary</w:t>
            </w:r>
          </w:p>
          <w:p w14:paraId="4585AD03" w14:textId="6307A31B" w:rsidR="00036450" w:rsidRDefault="00C83168" w:rsidP="009260CD"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Talented Software Developer with proven experience delivering to quality, time and budget constraints. Communicates complex technical concepts clearly and concisely for </w:t>
            </w:r>
            <w:r w:rsidR="005C743C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optimized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understanding. Proactive and astute to develop and achieve dynamic solutions.</w:t>
            </w:r>
          </w:p>
          <w:p w14:paraId="344B2269" w14:textId="77777777" w:rsidR="00036450" w:rsidRDefault="00036450" w:rsidP="00036450"/>
          <w:sdt>
            <w:sdtPr>
              <w:id w:val="-1954003311"/>
              <w:placeholder>
                <w:docPart w:val="2A0108D3081C455C84C7CFBD0DF2F748"/>
              </w:placeholder>
              <w:temporary/>
              <w:showingPlcHdr/>
              <w15:appearance w15:val="hidden"/>
            </w:sdtPr>
            <w:sdtContent>
              <w:p w14:paraId="4173D33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A57D0335A554F3EB7DB1239ED7C528E"/>
              </w:placeholder>
              <w:temporary/>
              <w:showingPlcHdr/>
              <w15:appearance w15:val="hidden"/>
            </w:sdtPr>
            <w:sdtContent>
              <w:p w14:paraId="137A99E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16E2FB8" w14:textId="0302C657" w:rsidR="004D3011" w:rsidRDefault="00C83168" w:rsidP="004D3011">
            <w:r>
              <w:t>0718796756</w:t>
            </w:r>
          </w:p>
          <w:p w14:paraId="5B297DA9" w14:textId="77777777" w:rsidR="004D3011" w:rsidRPr="004D3011" w:rsidRDefault="004D3011" w:rsidP="004D3011"/>
          <w:sdt>
            <w:sdtPr>
              <w:id w:val="67859272"/>
              <w:placeholder>
                <w:docPart w:val="7D7B1478F68948ED8BD38184AA11B0A0"/>
              </w:placeholder>
              <w:temporary/>
              <w:showingPlcHdr/>
              <w15:appearance w15:val="hidden"/>
            </w:sdtPr>
            <w:sdtContent>
              <w:p w14:paraId="61C691BC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544B2CA" w14:textId="491238E6" w:rsidR="00C83168" w:rsidRDefault="00C83168" w:rsidP="004D3011">
            <w:r>
              <w:t>LinkedIn profile:</w:t>
            </w:r>
          </w:p>
          <w:p w14:paraId="066A5C6F" w14:textId="77777777" w:rsidR="00015138" w:rsidRDefault="00015138" w:rsidP="004D3011"/>
          <w:p w14:paraId="03CE3C6A" w14:textId="5C28F962" w:rsidR="00015138" w:rsidRDefault="00015138" w:rsidP="004D3011">
            <w:r>
              <w:t>GOKO IVY</w:t>
            </w:r>
          </w:p>
          <w:p w14:paraId="21EDFC8C" w14:textId="0AE189DA" w:rsidR="004D3011" w:rsidRDefault="00000000" w:rsidP="004D3011">
            <w:hyperlink r:id="rId7" w:history="1">
              <w:r w:rsidR="00C83168" w:rsidRPr="00604541">
                <w:rPr>
                  <w:rStyle w:val="Hyperlink"/>
                </w:rPr>
                <w:t>https://www.linkedin.com/in/goko-ivy-04108021b/recent-activity/all/</w:t>
              </w:r>
            </w:hyperlink>
          </w:p>
          <w:p w14:paraId="2F655EF9" w14:textId="77777777" w:rsidR="00C83168" w:rsidRDefault="00C83168" w:rsidP="004D3011"/>
          <w:p w14:paraId="0D66E597" w14:textId="77777777" w:rsidR="00C83168" w:rsidRDefault="00C83168" w:rsidP="004D3011"/>
          <w:sdt>
            <w:sdtPr>
              <w:id w:val="-240260293"/>
              <w:placeholder>
                <w:docPart w:val="C2B9E58FA28F48B08097E03D5D0A0B24"/>
              </w:placeholder>
              <w:temporary/>
              <w:showingPlcHdr/>
              <w15:appearance w15:val="hidden"/>
            </w:sdtPr>
            <w:sdtContent>
              <w:p w14:paraId="41FE3E9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1B49F8B" w14:textId="590C4F3A" w:rsidR="00036450" w:rsidRDefault="00000000" w:rsidP="004D3011">
            <w:hyperlink r:id="rId8" w:history="1">
              <w:r w:rsidR="004A1D39" w:rsidRPr="00AC72A1">
                <w:rPr>
                  <w:rStyle w:val="Hyperlink"/>
                </w:rPr>
                <w:t>gokoivy2@gmail.com</w:t>
              </w:r>
            </w:hyperlink>
          </w:p>
          <w:p w14:paraId="14F42E9F" w14:textId="77777777" w:rsidR="004A1D39" w:rsidRPr="00E4381A" w:rsidRDefault="004A1D39" w:rsidP="004D3011">
            <w:pPr>
              <w:rPr>
                <w:rStyle w:val="Hyperlink"/>
              </w:rPr>
            </w:pPr>
          </w:p>
          <w:p w14:paraId="19596C2B" w14:textId="72C0E5E4" w:rsidR="004D3011" w:rsidRDefault="00C83168" w:rsidP="00CB0055">
            <w:pPr>
              <w:pStyle w:val="Heading3"/>
            </w:pPr>
            <w:r>
              <w:t>certifications</w:t>
            </w:r>
          </w:p>
          <w:p w14:paraId="3A89CC22" w14:textId="77777777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Python, Data science and Machine Learning certified</w:t>
            </w:r>
          </w:p>
          <w:p w14:paraId="7C0DE4DA" w14:textId="77777777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5369044D" w14:textId="32A27D9F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CISCO cybersecurity </w:t>
            </w:r>
            <w:r w:rsidR="00541EF3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adge</w:t>
            </w:r>
          </w:p>
          <w:p w14:paraId="03408130" w14:textId="77777777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7ED6D08A" w14:textId="767CE344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Google Crowdsource Participation Certificate</w:t>
            </w:r>
          </w:p>
          <w:p w14:paraId="4F49B505" w14:textId="77777777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120B44C8" w14:textId="77777777" w:rsidR="00C83168" w:rsidRDefault="00C83168" w:rsidP="00C83168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Google Data Analytics Certificate</w:t>
            </w:r>
          </w:p>
          <w:p w14:paraId="55AD97F8" w14:textId="77777777" w:rsidR="00C83168" w:rsidRPr="00C83168" w:rsidRDefault="00C83168" w:rsidP="00C83168"/>
          <w:p w14:paraId="6B596372" w14:textId="2B2646F5" w:rsidR="004D3011" w:rsidRPr="004D3011" w:rsidRDefault="004D3011" w:rsidP="004D3011"/>
        </w:tc>
        <w:tc>
          <w:tcPr>
            <w:tcW w:w="720" w:type="dxa"/>
          </w:tcPr>
          <w:p w14:paraId="5F4901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3B153F92FDC489299D175168FDDEEBC"/>
              </w:placeholder>
              <w:temporary/>
              <w:showingPlcHdr/>
              <w15:appearance w15:val="hidden"/>
            </w:sdtPr>
            <w:sdtContent>
              <w:p w14:paraId="0EBB2F1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E0947A3" w14:textId="48531080" w:rsidR="00036450" w:rsidRDefault="001E6F8D" w:rsidP="00B359E4">
            <w:pPr>
              <w:pStyle w:val="Heading4"/>
            </w:pPr>
            <w:r>
              <w:t>KENYATTA UNIVERSITY</w:t>
            </w:r>
          </w:p>
          <w:p w14:paraId="41A40269" w14:textId="29A5C2D1" w:rsidR="001E6F8D" w:rsidRPr="001E6F8D" w:rsidRDefault="001E6F8D" w:rsidP="001E6F8D">
            <w:r>
              <w:t>Ruiru, Kiambu</w:t>
            </w:r>
          </w:p>
          <w:p w14:paraId="3470BD48" w14:textId="06B516CA" w:rsidR="001E6F8D" w:rsidRDefault="001E6F8D" w:rsidP="008B40EE">
            <w:pPr>
              <w:pStyle w:val="Date"/>
            </w:pPr>
            <w:r>
              <w:t>2020-</w:t>
            </w:r>
            <w:r w:rsidR="008B40EE">
              <w:t xml:space="preserve">Current - </w:t>
            </w:r>
            <w:r w:rsidR="005C743C" w:rsidRPr="001E6F8D">
              <w:t>B.Sc.</w:t>
            </w:r>
            <w:r w:rsidRPr="001E6F8D">
              <w:t>(Computer Science)</w:t>
            </w:r>
          </w:p>
          <w:p w14:paraId="360D9110" w14:textId="77777777" w:rsidR="008B40EE" w:rsidRPr="008B40EE" w:rsidRDefault="008B40EE" w:rsidP="008B40EE"/>
          <w:p w14:paraId="5D08B9AC" w14:textId="4555E298" w:rsidR="008B40EE" w:rsidRPr="000C2DA6" w:rsidRDefault="008B40EE" w:rsidP="008B40EE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8B40E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Member of GDSC (Google Developer Students Club), KU</w:t>
            </w:r>
          </w:p>
          <w:p w14:paraId="3EF9697A" w14:textId="32019D95" w:rsidR="000C2DA6" w:rsidRPr="008B40EE" w:rsidRDefault="000C2DA6" w:rsidP="008B40EE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Member of the Kenyatta University chess club.</w:t>
            </w:r>
          </w:p>
          <w:p w14:paraId="32C7DAF2" w14:textId="77777777" w:rsidR="008B40EE" w:rsidRPr="008B40EE" w:rsidRDefault="008B40EE" w:rsidP="008B40EE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8B40E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Coursework in CISCO cybersecurity</w:t>
            </w:r>
          </w:p>
          <w:p w14:paraId="38273920" w14:textId="77777777" w:rsidR="008B40EE" w:rsidRPr="008B40EE" w:rsidRDefault="008B40EE" w:rsidP="008B40EE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8B40E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Coursework in Python with Data Science and Machine Learning</w:t>
            </w:r>
          </w:p>
          <w:p w14:paraId="63C1430E" w14:textId="53C757D7" w:rsidR="00036450" w:rsidRPr="008B40EE" w:rsidRDefault="00036450" w:rsidP="00036450"/>
          <w:p w14:paraId="08364ECD" w14:textId="0332F8D8" w:rsidR="00036450" w:rsidRDefault="008B40EE" w:rsidP="00B359E4">
            <w:pPr>
              <w:pStyle w:val="Heading4"/>
            </w:pPr>
            <w:r w:rsidRPr="008B40EE">
              <w:t>THINK DIGITAL SCHOOL</w:t>
            </w:r>
          </w:p>
          <w:p w14:paraId="2679B25D" w14:textId="6E015F89" w:rsidR="00036450" w:rsidRDefault="008B40EE" w:rsidP="008B40EE">
            <w:r>
              <w:t>Nairobi,Kenya</w:t>
            </w:r>
          </w:p>
          <w:p w14:paraId="31E6181F" w14:textId="6BB16C4F" w:rsidR="008B40EE" w:rsidRDefault="008B40EE" w:rsidP="008B40EE">
            <w:r>
              <w:t>2022-2023 -Digital Marketing</w:t>
            </w:r>
          </w:p>
          <w:p w14:paraId="45822891" w14:textId="77777777" w:rsidR="008B40EE" w:rsidRDefault="008B40EE" w:rsidP="008B40EE"/>
          <w:p w14:paraId="3905982D" w14:textId="77777777" w:rsidR="008B40EE" w:rsidRPr="008B40EE" w:rsidRDefault="008B40EE" w:rsidP="008B40EE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8B40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Took part in a Digital Marketing crash course where I developed a responsive e-commerce website</w:t>
            </w:r>
          </w:p>
          <w:p w14:paraId="661B4F4E" w14:textId="4921352A" w:rsidR="00BC79E8" w:rsidRDefault="008B40EE" w:rsidP="00BC79E8">
            <w:pPr>
              <w:numPr>
                <w:ilvl w:val="0"/>
                <w:numId w:val="3"/>
              </w:numPr>
              <w:ind w:left="14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8B40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Coursework in Elementor Wordpress</w:t>
            </w:r>
          </w:p>
          <w:p w14:paraId="4468AB3A" w14:textId="77777777" w:rsidR="00BC79E8" w:rsidRDefault="00BC79E8" w:rsidP="00BC79E8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</w:p>
          <w:p w14:paraId="67A2C7BD" w14:textId="094521C5" w:rsidR="00BC79E8" w:rsidRDefault="00BC79E8" w:rsidP="00BC79E8">
            <w:pPr>
              <w:pStyle w:val="Heading4"/>
            </w:pPr>
            <w:r>
              <w:t>ALLIANCE GIRLS’ HIGH</w:t>
            </w:r>
            <w:r w:rsidRPr="008B40EE">
              <w:t xml:space="preserve"> SCHOOL</w:t>
            </w:r>
          </w:p>
          <w:p w14:paraId="2E650B53" w14:textId="2D4DDDA7" w:rsidR="00BC79E8" w:rsidRDefault="00BC79E8" w:rsidP="00BC79E8">
            <w:r>
              <w:t>Kikuyu,Kiambu</w:t>
            </w:r>
          </w:p>
          <w:p w14:paraId="04F03A1F" w14:textId="358736A7" w:rsidR="00BC79E8" w:rsidRDefault="00BC79E8" w:rsidP="00BC79E8">
            <w:r>
              <w:t>2016-2019</w:t>
            </w:r>
          </w:p>
          <w:p w14:paraId="3B1E936B" w14:textId="77777777" w:rsidR="00BC79E8" w:rsidRDefault="00BC79E8" w:rsidP="00BC79E8"/>
          <w:p w14:paraId="2FF4BCEE" w14:textId="1B0F91E8" w:rsidR="00BA3A0B" w:rsidRDefault="00BA3A0B" w:rsidP="00BC79E8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KCSE Grade [ A- , 80 points ]</w:t>
            </w:r>
          </w:p>
          <w:p w14:paraId="30BD4288" w14:textId="5472D08A" w:rsidR="00BA3A0B" w:rsidRDefault="00BC79E8" w:rsidP="00BA3A0B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Social Welfare enthusiast ,member of the Red Cross , presidential awards</w:t>
            </w:r>
            <w:r w:rsidR="00BA3A0B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 xml:space="preserve"> and scouts club.</w:t>
            </w:r>
          </w:p>
          <w:p w14:paraId="76B93138" w14:textId="5DA1EECC" w:rsidR="00BA3A0B" w:rsidRDefault="00BA3A0B" w:rsidP="00BC79E8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Secretary of the Social Welfare Club , 2017-2019.</w:t>
            </w:r>
          </w:p>
          <w:p w14:paraId="27A7AAA5" w14:textId="3EFB263D" w:rsidR="002E684A" w:rsidRDefault="00BA3A0B" w:rsidP="002E684A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Awarded several certificates of merit and participation for Maths and Chemistry inter-school contests.</w:t>
            </w:r>
          </w:p>
          <w:p w14:paraId="6F757CBA" w14:textId="4B9BD3D3" w:rsidR="002E684A" w:rsidRPr="002E684A" w:rsidRDefault="002E684A" w:rsidP="002E684A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Participated in a robotics project.</w:t>
            </w:r>
          </w:p>
          <w:p w14:paraId="6E1312AD" w14:textId="6CC06238" w:rsidR="00BC79E8" w:rsidRPr="00BC79E8" w:rsidRDefault="00BC79E8" w:rsidP="00BC79E8">
            <w:pPr>
              <w:ind w:left="54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  <w:t>Team Player of the Alliance Girls’ handball team ,2017-2018 season.</w:t>
            </w:r>
          </w:p>
          <w:p w14:paraId="65620354" w14:textId="1EC508CB" w:rsidR="00BC79E8" w:rsidRPr="00BC79E8" w:rsidRDefault="00BC79E8" w:rsidP="00BC79E8"/>
          <w:p w14:paraId="349610B5" w14:textId="5BCFC99B" w:rsidR="00BC79E8" w:rsidRPr="00BC79E8" w:rsidRDefault="00BC79E8" w:rsidP="00BC79E8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</w:p>
          <w:p w14:paraId="55DB64E1" w14:textId="77777777" w:rsidR="008B40EE" w:rsidRDefault="008B40EE" w:rsidP="008B40EE">
            <w:pPr>
              <w:ind w:left="1260"/>
            </w:pPr>
          </w:p>
          <w:p w14:paraId="2EBB9B4A" w14:textId="77777777" w:rsidR="008B40EE" w:rsidRDefault="008B40EE" w:rsidP="008B40EE">
            <w:pPr>
              <w:ind w:left="720"/>
            </w:pPr>
          </w:p>
          <w:p w14:paraId="3E542416" w14:textId="77777777" w:rsidR="008B40EE" w:rsidRPr="00B359E4" w:rsidRDefault="008B40EE" w:rsidP="008B40EE"/>
          <w:sdt>
            <w:sdtPr>
              <w:id w:val="1001553383"/>
              <w:placeholder>
                <w:docPart w:val="87A72410971A48D69B18F94944F11F8C"/>
              </w:placeholder>
              <w:temporary/>
              <w:showingPlcHdr/>
              <w15:appearance w15:val="hidden"/>
            </w:sdtPr>
            <w:sdtContent>
              <w:p w14:paraId="19969A6F" w14:textId="0F9EBEBB" w:rsidR="00036450" w:rsidRDefault="00036450" w:rsidP="001E6F8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74C4EA2" w14:textId="2131137A" w:rsidR="001E6F8D" w:rsidRDefault="001E6F8D" w:rsidP="001E6F8D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60C3665A" w14:textId="77777777" w:rsidR="001E6F8D" w:rsidRDefault="001E6F8D" w:rsidP="001E6F8D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Feb 2021-Current - Software Developer,</w:t>
            </w:r>
          </w:p>
          <w:p w14:paraId="433A7DB6" w14:textId="5E9CD035" w:rsidR="001E6F8D" w:rsidRDefault="001E6F8D" w:rsidP="001E6F8D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                                 GDSC KU </w:t>
            </w:r>
          </w:p>
          <w:p w14:paraId="71B40BA4" w14:textId="35F581FD" w:rsidR="001E6F8D" w:rsidRPr="001E6F8D" w:rsidRDefault="001E6F8D" w:rsidP="001E6F8D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70E0F188" w14:textId="01E91EB9" w:rsidR="001E6F8D" w:rsidRDefault="001E6F8D" w:rsidP="001E6F8D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Collaborated with cross-functional teams to design, develop, and implement software applications, meeting project requirements and deadlines.</w:t>
            </w:r>
          </w:p>
          <w:p w14:paraId="009EE04E" w14:textId="77777777" w:rsidR="001E6F8D" w:rsidRDefault="001E6F8D" w:rsidP="001E6F8D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Contributed to the full software development life cycle, from concept and design to testing, deployment, and maintenance.</w:t>
            </w:r>
          </w:p>
          <w:p w14:paraId="6A0FB81F" w14:textId="77777777" w:rsidR="001E6F8D" w:rsidRDefault="001E6F8D" w:rsidP="001E6F8D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Developed and maintained clean, efficient, and well-documented code, ensuring scalability and performance.</w:t>
            </w:r>
          </w:p>
          <w:p w14:paraId="78195CBC" w14:textId="77777777" w:rsidR="002E684A" w:rsidRDefault="001E6F8D" w:rsidP="002E684A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Participated in code reviews to enhance code quality, identify and address issues, and mentor junior developers.</w:t>
            </w:r>
          </w:p>
          <w:p w14:paraId="3B27FE37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0D2C4C1C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35A886C2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28AB737D" w14:textId="270FC5BE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June</w:t>
            </w:r>
            <w:r w:rsidRPr="002E684A">
              <w:rPr>
                <w:rFonts w:ascii="Roboto" w:hAnsi="Roboto"/>
                <w:color w:val="000000"/>
                <w:sz w:val="21"/>
                <w:szCs w:val="21"/>
              </w:rPr>
              <w:t xml:space="preserve"> 202</w:t>
            </w:r>
            <w:r>
              <w:rPr>
                <w:rFonts w:ascii="Roboto" w:hAnsi="Roboto"/>
                <w:color w:val="000000"/>
                <w:sz w:val="21"/>
                <w:szCs w:val="21"/>
              </w:rPr>
              <w:t>3 , 20</w:t>
            </w:r>
            <w:r>
              <w:rPr>
                <w:rFonts w:ascii="Roboto" w:hAnsi="Roboto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Roboto" w:hAnsi="Roboto"/>
                <w:color w:val="000000"/>
                <w:sz w:val="21"/>
                <w:szCs w:val="21"/>
              </w:rPr>
              <w:t>- 23</w:t>
            </w:r>
            <w:r>
              <w:rPr>
                <w:rFonts w:ascii="Roboto" w:hAnsi="Roboto"/>
                <w:color w:val="000000"/>
                <w:sz w:val="21"/>
                <w:szCs w:val="21"/>
                <w:vertAlign w:val="superscript"/>
              </w:rPr>
              <w:t xml:space="preserve">rd </w:t>
            </w: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-</w:t>
            </w:r>
            <w:r w:rsidR="00BE0D24">
              <w:rPr>
                <w:rFonts w:ascii="Roboto" w:hAnsi="Roboto"/>
                <w:color w:val="000000"/>
                <w:sz w:val="21"/>
                <w:szCs w:val="21"/>
              </w:rPr>
              <w:t xml:space="preserve">Delegate </w:t>
            </w:r>
          </w:p>
          <w:p w14:paraId="7078A92A" w14:textId="3B48CAF2" w:rsidR="00BE0D24" w:rsidRDefault="00BE0D24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                                       Youth Energy Summit, Nairobi</w:t>
            </w:r>
          </w:p>
          <w:p w14:paraId="541B3428" w14:textId="2A5FE108" w:rsidR="00BE0D24" w:rsidRDefault="00BE0D24" w:rsidP="00BE0D24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                                       Global Energy Alliance for People and Planet</w:t>
            </w:r>
          </w:p>
          <w:p w14:paraId="55BE9941" w14:textId="32ACC2F7" w:rsidR="00BE0D24" w:rsidRDefault="00BE0D24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0231F38C" w14:textId="621348EE" w:rsidR="00BE0D24" w:rsidRPr="00541EF3" w:rsidRDefault="00BE0D24" w:rsidP="00BE0D24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 Was part of the grass root participation and knowledge sharing for the energy sector in Africa.</w:t>
            </w:r>
          </w:p>
          <w:p w14:paraId="643B6107" w14:textId="555DD03C" w:rsidR="00541EF3" w:rsidRPr="00BE0D24" w:rsidRDefault="00541EF3" w:rsidP="00BE0D24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Gained vast knowledge on recycling and illuminating Africa without compromising her environment from various African leaders in the industry.</w:t>
            </w:r>
          </w:p>
          <w:p w14:paraId="3326310E" w14:textId="77777777" w:rsidR="00BE0D24" w:rsidRPr="002E684A" w:rsidRDefault="00BE0D24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19214491" w14:textId="77777777" w:rsidR="002E684A" w:rsidRP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54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2BFF61AF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3AA27FC9" w14:textId="77777777" w:rsidR="002E684A" w:rsidRP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0C604F69" w14:textId="77777777" w:rsidR="002E684A" w:rsidRP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6B72FCB5" w14:textId="6BC34B14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August 2022 -IEBC Polling Clerk</w:t>
            </w:r>
          </w:p>
          <w:p w14:paraId="12D41450" w14:textId="54B62D0F" w:rsidR="002E684A" w:rsidRPr="002E684A" w:rsidRDefault="002E684A" w:rsidP="002E684A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Engaged with a team in the electoral board to ensure smooth and safe conduct of elections.</w:t>
            </w:r>
          </w:p>
          <w:p w14:paraId="41D17AF6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052FB8E0" w14:textId="77777777" w:rsidR="002E684A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0A6FCD8A" w14:textId="0E41A5B3" w:rsidR="002E684A" w:rsidRPr="008B40EE" w:rsidRDefault="002E684A" w:rsidP="002E684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</w:t>
            </w:r>
          </w:p>
          <w:p w14:paraId="0F3C8FCC" w14:textId="77777777" w:rsidR="004D3011" w:rsidRDefault="004D3011" w:rsidP="00036450"/>
          <w:sdt>
            <w:sdtPr>
              <w:id w:val="1669594239"/>
              <w:placeholder>
                <w:docPart w:val="C3614ECEA8AC4488A6ECB601679C429B"/>
              </w:placeholder>
              <w:temporary/>
              <w:showingPlcHdr/>
              <w15:appearance w15:val="hidden"/>
            </w:sdtPr>
            <w:sdtContent>
              <w:p w14:paraId="21654D7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03FA9E3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Testing</w:t>
            </w:r>
          </w:p>
          <w:p w14:paraId="6565518A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Javascript</w:t>
            </w:r>
          </w:p>
          <w:p w14:paraId="7AF6006F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Lean Management</w:t>
            </w:r>
          </w:p>
          <w:p w14:paraId="01AA02BA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Debugging</w:t>
            </w:r>
          </w:p>
          <w:p w14:paraId="72375B5B" w14:textId="52B843E2" w:rsidR="008B40EE" w:rsidRP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C, C++</w:t>
            </w:r>
          </w:p>
          <w:p w14:paraId="50B89E55" w14:textId="787BEA44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Coding and Design</w:t>
            </w:r>
          </w:p>
          <w:p w14:paraId="559EF406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HTML , CSS , Bootstrap and XML</w:t>
            </w:r>
          </w:p>
          <w:p w14:paraId="4E047F84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Web-Based Software Engineering</w:t>
            </w:r>
          </w:p>
          <w:p w14:paraId="1D9CD607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Database Programming</w:t>
            </w:r>
          </w:p>
          <w:p w14:paraId="24CB93AD" w14:textId="77777777" w:rsidR="008B40EE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PHP and SQL</w:t>
            </w:r>
          </w:p>
          <w:p w14:paraId="40DD556B" w14:textId="01B4AB64" w:rsidR="008B40EE" w:rsidRPr="00C83168" w:rsidRDefault="008B40EE" w:rsidP="008B40EE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.Net, VBScript</w:t>
            </w:r>
          </w:p>
          <w:p w14:paraId="4658774C" w14:textId="1FAEB26F" w:rsidR="00C83168" w:rsidRDefault="00C83168" w:rsidP="00C83168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projects</w:t>
            </w:r>
          </w:p>
          <w:p w14:paraId="12C9017C" w14:textId="77777777" w:rsidR="00C83168" w:rsidRPr="00C83168" w:rsidRDefault="00C83168" w:rsidP="00C83168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u w:val="single"/>
                <w:bdr w:val="none" w:sz="0" w:space="0" w:color="auto" w:frame="1"/>
                <w:lang w:eastAsia="en-US"/>
              </w:rPr>
              <w:t>Online Task Management System   (Personal Project)</w:t>
            </w:r>
          </w:p>
          <w:p w14:paraId="444A9C62" w14:textId="77777777" w:rsidR="00C83168" w:rsidRPr="00C83168" w:rsidRDefault="00C83168" w:rsidP="00C83168">
            <w:pPr>
              <w:numPr>
                <w:ilvl w:val="0"/>
                <w:numId w:val="6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Created a web-based task management system using React and Node.js.</w:t>
            </w:r>
          </w:p>
          <w:p w14:paraId="7D5E2720" w14:textId="77777777" w:rsidR="00C83168" w:rsidRPr="00C83168" w:rsidRDefault="00C83168" w:rsidP="00C83168">
            <w:pPr>
              <w:numPr>
                <w:ilvl w:val="0"/>
                <w:numId w:val="6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Implemented user authentication, task creation, and task tracking features.</w:t>
            </w:r>
          </w:p>
          <w:p w14:paraId="200FFA6D" w14:textId="77777777" w:rsidR="00C83168" w:rsidRPr="00C83168" w:rsidRDefault="00C83168" w:rsidP="00C83168">
            <w:pPr>
              <w:numPr>
                <w:ilvl w:val="0"/>
                <w:numId w:val="6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Utilized MongoDB to store and manage task data.</w:t>
            </w:r>
          </w:p>
          <w:p w14:paraId="2006EE8F" w14:textId="77777777" w:rsidR="00C83168" w:rsidRPr="00C83168" w:rsidRDefault="00C83168" w:rsidP="00C83168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u w:val="single"/>
                <w:bdr w:val="none" w:sz="0" w:space="0" w:color="auto" w:frame="1"/>
                <w:lang w:eastAsia="en-US"/>
              </w:rPr>
              <w:t>Vehicle Booking Web Application (Personal Project)</w:t>
            </w:r>
          </w:p>
          <w:p w14:paraId="44FA97F3" w14:textId="77777777" w:rsidR="00C83168" w:rsidRPr="00C83168" w:rsidRDefault="00C83168" w:rsidP="00C83168">
            <w:pPr>
              <w:numPr>
                <w:ilvl w:val="0"/>
                <w:numId w:val="7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Collaborated with a team to develop a full-fledged e-commerce website using PHP and MySQL.</w:t>
            </w:r>
          </w:p>
          <w:p w14:paraId="5CA4215D" w14:textId="77777777" w:rsidR="00C83168" w:rsidRPr="00C83168" w:rsidRDefault="00C83168" w:rsidP="00C83168">
            <w:pPr>
              <w:numPr>
                <w:ilvl w:val="0"/>
                <w:numId w:val="7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Designed and implemented the front-end using HTML, CSS, and JavaScript.</w:t>
            </w:r>
          </w:p>
          <w:p w14:paraId="1FA0CFB1" w14:textId="77777777" w:rsidR="00C83168" w:rsidRPr="00C83168" w:rsidRDefault="00C83168" w:rsidP="00C83168">
            <w:pPr>
              <w:numPr>
                <w:ilvl w:val="0"/>
                <w:numId w:val="7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Integrated payment processing and order management functionalities.</w:t>
            </w:r>
          </w:p>
          <w:p w14:paraId="774C8A25" w14:textId="3CD4C743" w:rsidR="00C83168" w:rsidRPr="00C83168" w:rsidRDefault="00C83168" w:rsidP="00C83168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u w:val="single"/>
                <w:bdr w:val="none" w:sz="0" w:space="0" w:color="auto" w:frame="1"/>
                <w:lang w:eastAsia="en-US"/>
              </w:rPr>
              <w:t xml:space="preserve">Inventory Management System </w:t>
            </w:r>
            <w:r w:rsidR="005C743C"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u w:val="single"/>
                <w:bdr w:val="none" w:sz="0" w:space="0" w:color="auto" w:frame="1"/>
                <w:lang w:eastAsia="en-US"/>
              </w:rPr>
              <w:t>(University</w:t>
            </w: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u w:val="single"/>
                <w:bdr w:val="none" w:sz="0" w:space="0" w:color="auto" w:frame="1"/>
                <w:lang w:eastAsia="en-US"/>
              </w:rPr>
              <w:t> Project)</w:t>
            </w:r>
          </w:p>
          <w:p w14:paraId="4E5CAD45" w14:textId="77777777" w:rsidR="00C83168" w:rsidRPr="00C83168" w:rsidRDefault="00C83168" w:rsidP="00C83168">
            <w:pPr>
              <w:numPr>
                <w:ilvl w:val="0"/>
                <w:numId w:val="8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Developed a customized inventory management system for a client, improving inventory tracking and order management processes.</w:t>
            </w:r>
          </w:p>
          <w:p w14:paraId="54700569" w14:textId="77777777" w:rsidR="00C83168" w:rsidRPr="00C83168" w:rsidRDefault="00C83168" w:rsidP="00C83168">
            <w:pPr>
              <w:numPr>
                <w:ilvl w:val="0"/>
                <w:numId w:val="8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lastRenderedPageBreak/>
              <w:t>Utilized Java and MySQL to create a user-friendly, responsive application.</w:t>
            </w:r>
          </w:p>
          <w:p w14:paraId="688C62B6" w14:textId="77777777" w:rsidR="00C83168" w:rsidRPr="00ED0B50" w:rsidRDefault="00C83168" w:rsidP="00C83168">
            <w:pPr>
              <w:numPr>
                <w:ilvl w:val="0"/>
                <w:numId w:val="8"/>
              </w:num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  <w:r w:rsidRPr="00C83168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eastAsia="en-US"/>
              </w:rPr>
              <w:t>Provided user training and ongoing support.</w:t>
            </w:r>
          </w:p>
          <w:p w14:paraId="339345A7" w14:textId="6EC59207" w:rsidR="00ED0B50" w:rsidRDefault="00ED0B50" w:rsidP="00ED0B50">
            <w:pPr>
              <w:pStyle w:val="Heading2"/>
            </w:pPr>
            <w:r>
              <w:t>HOBBIES AND INTERESTS</w:t>
            </w:r>
          </w:p>
          <w:p w14:paraId="0D8B6434" w14:textId="77777777" w:rsidR="00ED0B50" w:rsidRPr="00C83168" w:rsidRDefault="00ED0B50" w:rsidP="00ED0B50">
            <w:pPr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US"/>
              </w:rPr>
            </w:pPr>
          </w:p>
          <w:p w14:paraId="4850FAD4" w14:textId="0B4B9963" w:rsidR="00C83168" w:rsidRDefault="00ED0B50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Coding</w:t>
            </w:r>
          </w:p>
          <w:p w14:paraId="62EC6261" w14:textId="06B6940F" w:rsidR="00ED0B50" w:rsidRDefault="00ED0B50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Chess</w:t>
            </w:r>
          </w:p>
          <w:p w14:paraId="22230B0D" w14:textId="4F94FD62" w:rsidR="00ED0B50" w:rsidRDefault="00ED0B50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Social Welfare </w:t>
            </w:r>
          </w:p>
          <w:p w14:paraId="4AEFCB6D" w14:textId="16E3889B" w:rsidR="00ED0B50" w:rsidRDefault="00ED0B50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Swimming</w:t>
            </w:r>
          </w:p>
          <w:p w14:paraId="3CB540AD" w14:textId="7F593965" w:rsidR="00ED0B50" w:rsidRDefault="00ED0B50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Graphics Des</w:t>
            </w:r>
            <w:r w:rsidR="003050E5">
              <w:rPr>
                <w:rFonts w:ascii="Roboto" w:hAnsi="Roboto"/>
                <w:color w:val="000000"/>
                <w:sz w:val="21"/>
                <w:szCs w:val="21"/>
              </w:rPr>
              <w:t>ign</w:t>
            </w:r>
          </w:p>
          <w:p w14:paraId="01E73CC7" w14:textId="0A5106D9" w:rsidR="003050E5" w:rsidRPr="008B40EE" w:rsidRDefault="003050E5" w:rsidP="003050E5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Language learning</w:t>
            </w:r>
          </w:p>
          <w:p w14:paraId="1827B8D9" w14:textId="158FFD3F" w:rsidR="00016691" w:rsidRDefault="00016691" w:rsidP="00016691">
            <w:pPr>
              <w:pStyle w:val="Heading2"/>
            </w:pPr>
            <w:r>
              <w:t>REFEREES</w:t>
            </w:r>
          </w:p>
          <w:p w14:paraId="45F114F0" w14:textId="77777777" w:rsidR="00016691" w:rsidRDefault="00016691" w:rsidP="00016691"/>
          <w:p w14:paraId="0A4D1CB4" w14:textId="7DA1AFF6" w:rsidR="00016691" w:rsidRDefault="00016691" w:rsidP="00016691">
            <w:r>
              <w:t>MADAM GAKUYO,</w:t>
            </w:r>
          </w:p>
          <w:p w14:paraId="76A9547C" w14:textId="1F8EB9B5" w:rsidR="00016691" w:rsidRDefault="00016691" w:rsidP="00016691">
            <w:r>
              <w:t>0726145877/ 0734485571</w:t>
            </w:r>
          </w:p>
          <w:p w14:paraId="577DEA2B" w14:textId="085F1F5C" w:rsidR="00016691" w:rsidRDefault="00016691" w:rsidP="00016691">
            <w:r>
              <w:t>ALLIANCE GIRLS’ HIGH SCHOOL,</w:t>
            </w:r>
          </w:p>
          <w:p w14:paraId="03D3FD71" w14:textId="4E6EEEB7" w:rsidR="00016691" w:rsidRDefault="00016691" w:rsidP="00016691">
            <w:r>
              <w:t>BOX109,</w:t>
            </w:r>
          </w:p>
          <w:p w14:paraId="0303E3E6" w14:textId="1FAC62A6" w:rsidR="00016691" w:rsidRDefault="00016691" w:rsidP="00016691">
            <w:r>
              <w:t>KIKUYU-00902,</w:t>
            </w:r>
          </w:p>
          <w:p w14:paraId="4EA9288F" w14:textId="3A6679E5" w:rsidR="00016691" w:rsidRDefault="00016691" w:rsidP="00016691">
            <w:r>
              <w:t>KENYA.</w:t>
            </w:r>
          </w:p>
          <w:p w14:paraId="4719AE82" w14:textId="77777777" w:rsidR="00016691" w:rsidRPr="00016691" w:rsidRDefault="00016691" w:rsidP="00016691"/>
          <w:p w14:paraId="465AA015" w14:textId="76DFC92F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529EF1A" w14:textId="77777777" w:rsidR="00C7649D" w:rsidRDefault="00C7649D" w:rsidP="000C45FF">
      <w:pPr>
        <w:tabs>
          <w:tab w:val="left" w:pos="990"/>
        </w:tabs>
      </w:pPr>
    </w:p>
    <w:sectPr w:rsidR="00C7649D" w:rsidSect="001C65D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4578E" w14:textId="77777777" w:rsidR="001C65D7" w:rsidRDefault="001C65D7" w:rsidP="000C45FF">
      <w:r>
        <w:separator/>
      </w:r>
    </w:p>
  </w:endnote>
  <w:endnote w:type="continuationSeparator" w:id="0">
    <w:p w14:paraId="0207D1A6" w14:textId="77777777" w:rsidR="001C65D7" w:rsidRDefault="001C65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15EFC" w14:textId="77777777" w:rsidR="001C65D7" w:rsidRDefault="001C65D7" w:rsidP="000C45FF">
      <w:r>
        <w:separator/>
      </w:r>
    </w:p>
  </w:footnote>
  <w:footnote w:type="continuationSeparator" w:id="0">
    <w:p w14:paraId="1A8D86EB" w14:textId="77777777" w:rsidR="001C65D7" w:rsidRDefault="001C65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20915" w14:textId="48288BD3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9F548E" wp14:editId="38C2B92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508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CE6"/>
    <w:multiLevelType w:val="multilevel"/>
    <w:tmpl w:val="8AB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96B79"/>
    <w:multiLevelType w:val="multilevel"/>
    <w:tmpl w:val="A9F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94118"/>
    <w:multiLevelType w:val="multilevel"/>
    <w:tmpl w:val="D04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B185D"/>
    <w:multiLevelType w:val="multilevel"/>
    <w:tmpl w:val="BA26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00EB7"/>
    <w:multiLevelType w:val="multilevel"/>
    <w:tmpl w:val="4C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35CE8"/>
    <w:multiLevelType w:val="hybridMultilevel"/>
    <w:tmpl w:val="E65AAA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EFF1939"/>
    <w:multiLevelType w:val="multilevel"/>
    <w:tmpl w:val="A93E2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33931"/>
    <w:multiLevelType w:val="multilevel"/>
    <w:tmpl w:val="8DC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B322A4"/>
    <w:multiLevelType w:val="multilevel"/>
    <w:tmpl w:val="684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189197">
    <w:abstractNumId w:val="7"/>
  </w:num>
  <w:num w:numId="2" w16cid:durableId="597181135">
    <w:abstractNumId w:val="6"/>
  </w:num>
  <w:num w:numId="3" w16cid:durableId="563806220">
    <w:abstractNumId w:val="0"/>
  </w:num>
  <w:num w:numId="4" w16cid:durableId="1524900718">
    <w:abstractNumId w:val="2"/>
  </w:num>
  <w:num w:numId="5" w16cid:durableId="1348092395">
    <w:abstractNumId w:val="1"/>
  </w:num>
  <w:num w:numId="6" w16cid:durableId="1580871952">
    <w:abstractNumId w:val="4"/>
  </w:num>
  <w:num w:numId="7" w16cid:durableId="1401710627">
    <w:abstractNumId w:val="8"/>
  </w:num>
  <w:num w:numId="8" w16cid:durableId="2015956950">
    <w:abstractNumId w:val="3"/>
  </w:num>
  <w:num w:numId="9" w16cid:durableId="795488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D"/>
    <w:rsid w:val="00015138"/>
    <w:rsid w:val="00016691"/>
    <w:rsid w:val="00036450"/>
    <w:rsid w:val="00094499"/>
    <w:rsid w:val="000C2DA6"/>
    <w:rsid w:val="000C45FF"/>
    <w:rsid w:val="000E3FD1"/>
    <w:rsid w:val="00111C68"/>
    <w:rsid w:val="00112054"/>
    <w:rsid w:val="001317D8"/>
    <w:rsid w:val="001525E1"/>
    <w:rsid w:val="00180329"/>
    <w:rsid w:val="0019001F"/>
    <w:rsid w:val="001A74A5"/>
    <w:rsid w:val="001B2ABD"/>
    <w:rsid w:val="001C48C9"/>
    <w:rsid w:val="001C65D7"/>
    <w:rsid w:val="001E0391"/>
    <w:rsid w:val="001E1759"/>
    <w:rsid w:val="001E6A20"/>
    <w:rsid w:val="001E6F8D"/>
    <w:rsid w:val="001F1ECC"/>
    <w:rsid w:val="00235284"/>
    <w:rsid w:val="002400EB"/>
    <w:rsid w:val="00256CF7"/>
    <w:rsid w:val="00281FD5"/>
    <w:rsid w:val="002E684A"/>
    <w:rsid w:val="0030481B"/>
    <w:rsid w:val="003050E5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A0D52"/>
    <w:rsid w:val="004A1D39"/>
    <w:rsid w:val="004C63E4"/>
    <w:rsid w:val="004D3011"/>
    <w:rsid w:val="005262AC"/>
    <w:rsid w:val="00541EF3"/>
    <w:rsid w:val="005C743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B40EE"/>
    <w:rsid w:val="009260CD"/>
    <w:rsid w:val="00940A66"/>
    <w:rsid w:val="00952C25"/>
    <w:rsid w:val="00A2118D"/>
    <w:rsid w:val="00AD0A50"/>
    <w:rsid w:val="00AD76E2"/>
    <w:rsid w:val="00B02512"/>
    <w:rsid w:val="00B20152"/>
    <w:rsid w:val="00B359E4"/>
    <w:rsid w:val="00B57D98"/>
    <w:rsid w:val="00B70850"/>
    <w:rsid w:val="00BA3A0B"/>
    <w:rsid w:val="00BC79E8"/>
    <w:rsid w:val="00BE0D24"/>
    <w:rsid w:val="00C066B6"/>
    <w:rsid w:val="00C37BA1"/>
    <w:rsid w:val="00C4674C"/>
    <w:rsid w:val="00C506CF"/>
    <w:rsid w:val="00C5174F"/>
    <w:rsid w:val="00C72BED"/>
    <w:rsid w:val="00C7649D"/>
    <w:rsid w:val="00C83168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D0B50"/>
    <w:rsid w:val="00F60274"/>
    <w:rsid w:val="00F77FB9"/>
    <w:rsid w:val="00FA583A"/>
    <w:rsid w:val="00FB068F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E7EB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1E6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oivy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oko-ivy-04108021b/recent-activity/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9EE0D654-266E-4644-A26A-E5794C4D1E4C%7d\%7bBBDD5856-7BDF-403C-B9E5-CB2CF4E8599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0108D3081C455C84C7CFBD0DF2F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15D5-7C12-40FE-82D3-A0C682FAA989}"/>
      </w:docPartPr>
      <w:docPartBody>
        <w:p w:rsidR="00121A45" w:rsidRDefault="00000000">
          <w:pPr>
            <w:pStyle w:val="2A0108D3081C455C84C7CFBD0DF2F748"/>
          </w:pPr>
          <w:r w:rsidRPr="00CB0055">
            <w:t>Contact</w:t>
          </w:r>
        </w:p>
      </w:docPartBody>
    </w:docPart>
    <w:docPart>
      <w:docPartPr>
        <w:name w:val="0A57D0335A554F3EB7DB1239ED7C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6FAF0-9531-4D35-9467-415BCA94F363}"/>
      </w:docPartPr>
      <w:docPartBody>
        <w:p w:rsidR="00121A45" w:rsidRDefault="00000000">
          <w:pPr>
            <w:pStyle w:val="0A57D0335A554F3EB7DB1239ED7C528E"/>
          </w:pPr>
          <w:r w:rsidRPr="004D3011">
            <w:t>PHONE:</w:t>
          </w:r>
        </w:p>
      </w:docPartBody>
    </w:docPart>
    <w:docPart>
      <w:docPartPr>
        <w:name w:val="7D7B1478F68948ED8BD38184AA11B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6B02-B3D6-47E2-B214-66EF6A0C4A66}"/>
      </w:docPartPr>
      <w:docPartBody>
        <w:p w:rsidR="00121A45" w:rsidRDefault="00000000">
          <w:pPr>
            <w:pStyle w:val="7D7B1478F68948ED8BD38184AA11B0A0"/>
          </w:pPr>
          <w:r w:rsidRPr="004D3011">
            <w:t>WEBSITE:</w:t>
          </w:r>
        </w:p>
      </w:docPartBody>
    </w:docPart>
    <w:docPart>
      <w:docPartPr>
        <w:name w:val="C2B9E58FA28F48B08097E03D5D0A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C64C-90C6-44E3-A19C-2A23AEE3D362}"/>
      </w:docPartPr>
      <w:docPartBody>
        <w:p w:rsidR="00121A45" w:rsidRDefault="00000000">
          <w:pPr>
            <w:pStyle w:val="C2B9E58FA28F48B08097E03D5D0A0B24"/>
          </w:pPr>
          <w:r w:rsidRPr="004D3011">
            <w:t>EMAIL:</w:t>
          </w:r>
        </w:p>
      </w:docPartBody>
    </w:docPart>
    <w:docPart>
      <w:docPartPr>
        <w:name w:val="A3B153F92FDC489299D175168FDDE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2500-4342-4C8F-880F-338AC4FF4FC9}"/>
      </w:docPartPr>
      <w:docPartBody>
        <w:p w:rsidR="00121A45" w:rsidRDefault="00000000">
          <w:pPr>
            <w:pStyle w:val="A3B153F92FDC489299D175168FDDEEBC"/>
          </w:pPr>
          <w:r w:rsidRPr="00036450">
            <w:t>EDUCATION</w:t>
          </w:r>
        </w:p>
      </w:docPartBody>
    </w:docPart>
    <w:docPart>
      <w:docPartPr>
        <w:name w:val="87A72410971A48D69B18F94944F11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0544-FDE2-48F3-9E55-9905048A3178}"/>
      </w:docPartPr>
      <w:docPartBody>
        <w:p w:rsidR="00121A45" w:rsidRDefault="00000000">
          <w:pPr>
            <w:pStyle w:val="87A72410971A48D69B18F94944F11F8C"/>
          </w:pPr>
          <w:r w:rsidRPr="00036450">
            <w:t>WORK EXPERIENCE</w:t>
          </w:r>
        </w:p>
      </w:docPartBody>
    </w:docPart>
    <w:docPart>
      <w:docPartPr>
        <w:name w:val="C3614ECEA8AC4488A6ECB601679C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36A0-A30D-4894-B934-722518527845}"/>
      </w:docPartPr>
      <w:docPartBody>
        <w:p w:rsidR="00121A45" w:rsidRDefault="00000000">
          <w:pPr>
            <w:pStyle w:val="C3614ECEA8AC4488A6ECB601679C429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0"/>
    <w:rsid w:val="000C1F20"/>
    <w:rsid w:val="000F4689"/>
    <w:rsid w:val="00121A45"/>
    <w:rsid w:val="002A01A5"/>
    <w:rsid w:val="00402F4E"/>
    <w:rsid w:val="00686357"/>
    <w:rsid w:val="007077BB"/>
    <w:rsid w:val="00901CD6"/>
    <w:rsid w:val="009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01CD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108D3081C455C84C7CFBD0DF2F748">
    <w:name w:val="2A0108D3081C455C84C7CFBD0DF2F748"/>
  </w:style>
  <w:style w:type="paragraph" w:customStyle="1" w:styleId="0A57D0335A554F3EB7DB1239ED7C528E">
    <w:name w:val="0A57D0335A554F3EB7DB1239ED7C528E"/>
  </w:style>
  <w:style w:type="paragraph" w:customStyle="1" w:styleId="7D7B1478F68948ED8BD38184AA11B0A0">
    <w:name w:val="7D7B1478F68948ED8BD38184AA11B0A0"/>
  </w:style>
  <w:style w:type="paragraph" w:customStyle="1" w:styleId="C2B9E58FA28F48B08097E03D5D0A0B24">
    <w:name w:val="C2B9E58FA28F48B08097E03D5D0A0B2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B153F92FDC489299D175168FDDEEBC">
    <w:name w:val="A3B153F92FDC489299D175168FDDEEBC"/>
  </w:style>
  <w:style w:type="paragraph" w:customStyle="1" w:styleId="87A72410971A48D69B18F94944F11F8C">
    <w:name w:val="87A72410971A48D69B18F94944F11F8C"/>
  </w:style>
  <w:style w:type="character" w:customStyle="1" w:styleId="Heading2Char">
    <w:name w:val="Heading 2 Char"/>
    <w:basedOn w:val="DefaultParagraphFont"/>
    <w:link w:val="Heading2"/>
    <w:uiPriority w:val="9"/>
    <w:rsid w:val="00901CD6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C3614ECEA8AC4488A6ECB601679C429B">
    <w:name w:val="C3614ECEA8AC4488A6ECB601679C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{BBDD5856-7BDF-403C-B9E5-CB2CF4E8599E}tf00546271_win32.dotx</Template>
  <TotalTime>0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2024-02-29T04:20:00Z</dcterms:created>
  <dcterms:modified xsi:type="dcterms:W3CDTF">2024-05-07T15:27:00Z</dcterms:modified>
</cp:coreProperties>
</file>